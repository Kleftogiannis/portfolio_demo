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0F2B" w14:textId="4DFCCC81" w:rsidR="00816216" w:rsidRPr="00557C0A" w:rsidRDefault="00557C0A" w:rsidP="00141A4C">
      <w:pPr>
        <w:pStyle w:val="Title"/>
        <w:rPr>
          <w:lang w:val="el-GR"/>
        </w:rPr>
      </w:pPr>
      <w:r>
        <w:rPr>
          <w:lang w:val="el-GR"/>
        </w:rPr>
        <w:t>Κλεφτόγιαννης Ιωάννης</w:t>
      </w:r>
    </w:p>
    <w:p w14:paraId="27A3D491" w14:textId="33E3D04E" w:rsidR="00141A4C" w:rsidRPr="00557C0A" w:rsidRDefault="00557C0A" w:rsidP="00141A4C">
      <w:pPr>
        <w:rPr>
          <w:lang w:val="el-GR"/>
        </w:rPr>
      </w:pPr>
      <w:r>
        <w:rPr>
          <w:lang w:val="el-GR"/>
        </w:rPr>
        <w:t>Μονής Κύκκου 30-32, Αθήνα, 115 26</w:t>
      </w:r>
      <w:r w:rsidR="00141A4C">
        <w:t> </w:t>
      </w:r>
      <w:r w:rsidR="00141A4C" w:rsidRPr="00557C0A">
        <w:rPr>
          <w:lang w:val="el-GR"/>
        </w:rPr>
        <w:t>|</w:t>
      </w:r>
      <w:r w:rsidR="00141A4C">
        <w:t> </w:t>
      </w:r>
      <w:r>
        <w:rPr>
          <w:lang w:val="el-GR"/>
        </w:rPr>
        <w:t>6971854163</w:t>
      </w:r>
      <w:r w:rsidR="00141A4C">
        <w:t> </w:t>
      </w:r>
      <w:r w:rsidR="00141A4C" w:rsidRPr="00557C0A">
        <w:rPr>
          <w:lang w:val="el-GR"/>
        </w:rPr>
        <w:t>|</w:t>
      </w:r>
      <w:r w:rsidR="00141A4C">
        <w:t> </w:t>
      </w:r>
      <w:hyperlink r:id="rId8" w:history="1">
        <w:r w:rsidRPr="00D97CB5">
          <w:rPr>
            <w:rStyle w:val="Hyperlink"/>
          </w:rPr>
          <w:t>kleftojohn</w:t>
        </w:r>
        <w:r w:rsidRPr="00D97CB5">
          <w:rPr>
            <w:rStyle w:val="Hyperlink"/>
            <w:lang w:val="el-GR"/>
          </w:rPr>
          <w:t>@</w:t>
        </w:r>
        <w:r w:rsidRPr="00D97CB5">
          <w:rPr>
            <w:rStyle w:val="Hyperlink"/>
          </w:rPr>
          <w:t>gmail</w:t>
        </w:r>
        <w:r w:rsidRPr="00D97CB5">
          <w:rPr>
            <w:rStyle w:val="Hyperlink"/>
            <w:lang w:val="el-GR"/>
          </w:rPr>
          <w:t>.</w:t>
        </w:r>
        <w:r w:rsidRPr="00D97CB5">
          <w:rPr>
            <w:rStyle w:val="Hyperlink"/>
          </w:rPr>
          <w:t>com</w:t>
        </w:r>
      </w:hyperlink>
      <w:r w:rsidRPr="00557C0A">
        <w:rPr>
          <w:lang w:val="el-GR"/>
        </w:rPr>
        <w:t xml:space="preserve"> | </w:t>
      </w:r>
      <w:r w:rsidR="00B92491">
        <w:rPr>
          <w:lang w:val="el-GR"/>
        </w:rPr>
        <w:t>Ιστοσελίδα (</w:t>
      </w:r>
      <w:r w:rsidR="00B92491">
        <w:t>in</w:t>
      </w:r>
      <w:r w:rsidR="00B92491" w:rsidRPr="00B92491">
        <w:rPr>
          <w:lang w:val="el-GR"/>
        </w:rPr>
        <w:t xml:space="preserve"> </w:t>
      </w:r>
      <w:r w:rsidR="00B92491">
        <w:t>progress</w:t>
      </w:r>
      <w:r w:rsidR="00B92491" w:rsidRPr="00B92491">
        <w:rPr>
          <w:lang w:val="el-GR"/>
        </w:rPr>
        <w:t xml:space="preserve">) </w:t>
      </w:r>
      <w:r w:rsidRPr="00557C0A">
        <w:rPr>
          <w:lang w:val="el-GR"/>
        </w:rPr>
        <w:t>https://www.linkedin.com/in/ioannis-kleftogiannis-aa52ba21b/</w:t>
      </w:r>
    </w:p>
    <w:p w14:paraId="531E8063" w14:textId="2D770A96" w:rsidR="006270A9" w:rsidRPr="00557C0A" w:rsidRDefault="00557C0A" w:rsidP="00141A4C">
      <w:pPr>
        <w:pStyle w:val="Heading1"/>
        <w:rPr>
          <w:lang w:val="el-GR"/>
        </w:rPr>
      </w:pPr>
      <w:r>
        <w:rPr>
          <w:lang w:val="el-GR"/>
        </w:rPr>
        <w:t>Στόχος</w:t>
      </w:r>
    </w:p>
    <w:p w14:paraId="54303B44" w14:textId="0C5C9A05" w:rsidR="006270A9" w:rsidRPr="00557C0A" w:rsidRDefault="00557C0A">
      <w:pPr>
        <w:rPr>
          <w:lang w:val="el-GR"/>
        </w:rPr>
      </w:pPr>
      <w:r>
        <w:rPr>
          <w:lang w:val="el-GR"/>
        </w:rPr>
        <w:t xml:space="preserve">Ο στόχος μου είναι να γίνω </w:t>
      </w:r>
      <w:r>
        <w:t>web</w:t>
      </w:r>
      <w:r w:rsidRPr="00557C0A">
        <w:rPr>
          <w:lang w:val="el-GR"/>
        </w:rPr>
        <w:t xml:space="preserve"> </w:t>
      </w:r>
      <w:r>
        <w:t>developer</w:t>
      </w:r>
      <w:r w:rsidR="00B92491">
        <w:rPr>
          <w:lang w:val="el-GR"/>
        </w:rPr>
        <w:t>,ακόμα και αυτοδίδακτος</w:t>
      </w:r>
      <w:r>
        <w:rPr>
          <w:lang w:val="el-GR"/>
        </w:rPr>
        <w:t xml:space="preserve">, μιας και </w:t>
      </w:r>
      <w:r w:rsidR="00B92491">
        <w:rPr>
          <w:lang w:val="el-GR"/>
        </w:rPr>
        <w:t>μου αρέσει να μαθαίνω συνέχεια νέες τεχνολογίες και όσα περισσότερα μπορώ για το αντικείμενο που με ενδιαφέρει.</w:t>
      </w:r>
    </w:p>
    <w:p w14:paraId="595E8FB8" w14:textId="296E0407" w:rsidR="006270A9" w:rsidRPr="00557C0A" w:rsidRDefault="00557C0A">
      <w:pPr>
        <w:pStyle w:val="Heading1"/>
        <w:rPr>
          <w:lang w:val="el-GR"/>
        </w:rPr>
      </w:pPr>
      <w:r>
        <w:rPr>
          <w:lang w:val="el-GR"/>
        </w:rPr>
        <w:t>Εκπαίδευση</w:t>
      </w:r>
    </w:p>
    <w:p w14:paraId="1ABF3101" w14:textId="1F77D2D5" w:rsidR="006270A9" w:rsidRDefault="00557C0A" w:rsidP="00557C0A">
      <w:pPr>
        <w:pStyle w:val="Heading2"/>
        <w:rPr>
          <w:lang w:val="el-GR"/>
        </w:rPr>
      </w:pPr>
      <w:r>
        <w:rPr>
          <w:lang w:val="el-GR"/>
        </w:rPr>
        <w:t>φοιτητησ τμηματοσ στατιστικης οικονομικου πανεπιστημιου αθηνων</w:t>
      </w:r>
    </w:p>
    <w:p w14:paraId="52E006FA" w14:textId="7ADFA89E" w:rsidR="00557C0A" w:rsidRPr="00557C0A" w:rsidRDefault="00557C0A" w:rsidP="00557C0A">
      <w:pPr>
        <w:rPr>
          <w:lang w:val="el-GR"/>
        </w:rPr>
      </w:pPr>
      <w:r>
        <w:rPr>
          <w:lang w:val="el-GR"/>
        </w:rPr>
        <w:t>4</w:t>
      </w:r>
      <w:r w:rsidRPr="00557C0A">
        <w:rPr>
          <w:vertAlign w:val="superscript"/>
          <w:lang w:val="el-GR"/>
        </w:rPr>
        <w:t>ο</w:t>
      </w:r>
      <w:r>
        <w:rPr>
          <w:lang w:val="el-GR"/>
        </w:rPr>
        <w:t xml:space="preserve"> έτος με επιλογή μαθημάτων πληροφορικής ( </w:t>
      </w:r>
      <w:r>
        <w:t>Python</w:t>
      </w:r>
      <w:r w:rsidRPr="00557C0A">
        <w:rPr>
          <w:lang w:val="el-GR"/>
        </w:rPr>
        <w:t xml:space="preserve">, </w:t>
      </w:r>
      <w:r>
        <w:t>Java</w:t>
      </w:r>
      <w:r w:rsidRPr="00557C0A">
        <w:rPr>
          <w:lang w:val="el-GR"/>
        </w:rPr>
        <w:t xml:space="preserve">, </w:t>
      </w:r>
      <w:r>
        <w:t>SQL</w:t>
      </w:r>
      <w:r w:rsidRPr="00557C0A">
        <w:rPr>
          <w:lang w:val="el-GR"/>
        </w:rPr>
        <w:t xml:space="preserve">, </w:t>
      </w:r>
      <w:r>
        <w:rPr>
          <w:lang w:val="el-GR"/>
        </w:rPr>
        <w:t>Τεχνητή νοημοσύνη)</w:t>
      </w:r>
    </w:p>
    <w:p w14:paraId="0CA8FFAB" w14:textId="3F8532A4" w:rsidR="006270A9" w:rsidRDefault="00557C0A" w:rsidP="00557C0A">
      <w:pPr>
        <w:pStyle w:val="Heading1"/>
      </w:pPr>
      <w:r>
        <w:rPr>
          <w:lang w:val="el-GR"/>
        </w:rPr>
        <w:t>Δεξιότητες</w:t>
      </w:r>
    </w:p>
    <w:p w14:paraId="57059C94" w14:textId="77777777" w:rsidR="00557C0A" w:rsidRPr="00557C0A" w:rsidRDefault="00557C0A" w:rsidP="00557C0A">
      <w:pPr>
        <w:pStyle w:val="ResumeText"/>
      </w:pPr>
      <w:r>
        <w:rPr>
          <w:lang w:val="el-GR"/>
        </w:rPr>
        <w:t>ΓΛΩΣΣΕΣ</w:t>
      </w:r>
      <w:r w:rsidRPr="00557C0A">
        <w:t xml:space="preserve"> </w:t>
      </w:r>
      <w:r>
        <w:rPr>
          <w:lang w:val="el-GR"/>
        </w:rPr>
        <w:t>ΠΡΟΓΡΑΜΜΑΤΙΣΜΟΥ</w:t>
      </w:r>
      <w:r w:rsidRPr="00557C0A">
        <w:t>:</w:t>
      </w:r>
    </w:p>
    <w:p w14:paraId="0D54BEB3" w14:textId="77777777" w:rsidR="00557C0A" w:rsidRDefault="00557C0A" w:rsidP="00557C0A">
      <w:pPr>
        <w:pStyle w:val="ListBullet"/>
      </w:pPr>
      <w:r>
        <w:t>JavaScript</w:t>
      </w:r>
    </w:p>
    <w:p w14:paraId="07247FD8" w14:textId="77777777" w:rsidR="00557C0A" w:rsidRDefault="00557C0A" w:rsidP="00557C0A">
      <w:pPr>
        <w:pStyle w:val="ListBullet"/>
      </w:pPr>
      <w:r>
        <w:t>HTML/CSS</w:t>
      </w:r>
    </w:p>
    <w:p w14:paraId="1E493865" w14:textId="77777777" w:rsidR="00557C0A" w:rsidRDefault="00557C0A" w:rsidP="00557C0A">
      <w:pPr>
        <w:pStyle w:val="ListBullet"/>
      </w:pPr>
      <w:r>
        <w:t>Python</w:t>
      </w:r>
    </w:p>
    <w:p w14:paraId="4F5E63B8" w14:textId="77777777" w:rsidR="00557C0A" w:rsidRDefault="00557C0A" w:rsidP="00557C0A">
      <w:pPr>
        <w:pStyle w:val="ListBullet"/>
        <w:numPr>
          <w:ilvl w:val="0"/>
          <w:numId w:val="0"/>
        </w:numPr>
        <w:ind w:left="216"/>
      </w:pPr>
    </w:p>
    <w:p w14:paraId="7A0533A2" w14:textId="732459A4" w:rsidR="00557C0A" w:rsidRDefault="00557C0A" w:rsidP="00557C0A">
      <w:pPr>
        <w:pStyle w:val="ListBullet"/>
        <w:numPr>
          <w:ilvl w:val="0"/>
          <w:numId w:val="0"/>
        </w:numPr>
        <w:ind w:left="216"/>
      </w:pPr>
      <w:r>
        <w:t xml:space="preserve">Basic </w:t>
      </w:r>
      <w:r>
        <w:rPr>
          <w:lang w:val="el-GR"/>
        </w:rPr>
        <w:t>γνώση</w:t>
      </w:r>
      <w:r w:rsidRPr="00557C0A">
        <w:t xml:space="preserve"> </w:t>
      </w:r>
      <w:r>
        <w:rPr>
          <w:lang w:val="el-GR"/>
        </w:rPr>
        <w:t>σε</w:t>
      </w:r>
      <w:r>
        <w:t>:</w:t>
      </w:r>
    </w:p>
    <w:p w14:paraId="548FD393" w14:textId="77777777" w:rsidR="00557C0A" w:rsidRDefault="00557C0A" w:rsidP="00557C0A">
      <w:pPr>
        <w:pStyle w:val="ListBullet"/>
        <w:numPr>
          <w:ilvl w:val="0"/>
          <w:numId w:val="0"/>
        </w:numPr>
        <w:ind w:left="216"/>
      </w:pPr>
    </w:p>
    <w:p w14:paraId="349ACFDA" w14:textId="77777777" w:rsidR="00557C0A" w:rsidRDefault="00557C0A" w:rsidP="00557C0A">
      <w:pPr>
        <w:pStyle w:val="ListBullet"/>
      </w:pPr>
      <w:r>
        <w:t>React.js</w:t>
      </w:r>
    </w:p>
    <w:p w14:paraId="3224BDBB" w14:textId="77777777" w:rsidR="00557C0A" w:rsidRDefault="00557C0A" w:rsidP="00557C0A">
      <w:pPr>
        <w:pStyle w:val="ListBullet"/>
      </w:pPr>
      <w:r>
        <w:t>Node.js</w:t>
      </w:r>
    </w:p>
    <w:p w14:paraId="468F791D" w14:textId="77777777" w:rsidR="00557C0A" w:rsidRDefault="00557C0A" w:rsidP="00557C0A">
      <w:pPr>
        <w:pStyle w:val="ListBullet"/>
      </w:pPr>
      <w:r>
        <w:t>Bootstrap</w:t>
      </w:r>
    </w:p>
    <w:p w14:paraId="092620A2" w14:textId="77777777" w:rsidR="00557C0A" w:rsidRDefault="00557C0A" w:rsidP="00557C0A">
      <w:pPr>
        <w:pStyle w:val="ListBullet"/>
      </w:pPr>
      <w:r>
        <w:t>Java</w:t>
      </w:r>
    </w:p>
    <w:p w14:paraId="2EFC57F9" w14:textId="73F4A367" w:rsidR="006270A9" w:rsidRDefault="00557C0A" w:rsidP="00557C0A">
      <w:pPr>
        <w:pStyle w:val="ListBullet"/>
      </w:pPr>
      <w:r>
        <w:t>SQL(PostgreSQL, MySQL, MongoDB)</w:t>
      </w:r>
    </w:p>
    <w:p w14:paraId="0B2DA0DB" w14:textId="6B146D61" w:rsidR="00557C0A" w:rsidRDefault="00557C0A" w:rsidP="00557C0A">
      <w:pPr>
        <w:pStyle w:val="ListBullet"/>
        <w:numPr>
          <w:ilvl w:val="0"/>
          <w:numId w:val="0"/>
        </w:numPr>
        <w:rPr>
          <w:lang w:val="el-GR"/>
        </w:rPr>
      </w:pPr>
    </w:p>
    <w:p w14:paraId="26070232" w14:textId="14C440FA" w:rsidR="00557C0A" w:rsidRDefault="00557C0A" w:rsidP="00557C0A">
      <w:pPr>
        <w:pStyle w:val="ListBullet"/>
        <w:numPr>
          <w:ilvl w:val="0"/>
          <w:numId w:val="0"/>
        </w:numPr>
        <w:rPr>
          <w:lang w:val="el-GR"/>
        </w:rPr>
      </w:pPr>
      <w:r>
        <w:rPr>
          <w:lang w:val="el-GR"/>
        </w:rPr>
        <w:t>ΞΕΝΕΣ ΓΛΩΣΣΕΣ:</w:t>
      </w:r>
    </w:p>
    <w:p w14:paraId="47FD7BE7" w14:textId="2B158B52" w:rsidR="00557C0A" w:rsidRDefault="00557C0A" w:rsidP="00557C0A">
      <w:pPr>
        <w:pStyle w:val="ListBullet"/>
        <w:numPr>
          <w:ilvl w:val="0"/>
          <w:numId w:val="0"/>
        </w:numPr>
      </w:pPr>
      <w:r>
        <w:rPr>
          <w:lang w:val="el-GR"/>
        </w:rPr>
        <w:t>Αγγλικά(</w:t>
      </w:r>
      <w:r>
        <w:t>Proficiency)</w:t>
      </w:r>
    </w:p>
    <w:p w14:paraId="748E9CA2" w14:textId="7EAC3D50" w:rsidR="00557C0A" w:rsidRPr="00557C0A" w:rsidRDefault="00557C0A" w:rsidP="00557C0A">
      <w:pPr>
        <w:pStyle w:val="ListBullet"/>
        <w:numPr>
          <w:ilvl w:val="0"/>
          <w:numId w:val="0"/>
        </w:numPr>
        <w:rPr>
          <w:lang w:val="el-GR"/>
        </w:rPr>
      </w:pPr>
      <w:r>
        <w:rPr>
          <w:lang w:val="el-GR"/>
        </w:rPr>
        <w:t>Γερμανικά(Β1)</w:t>
      </w:r>
    </w:p>
    <w:p w14:paraId="17983323" w14:textId="44EE77D8" w:rsidR="00557C0A" w:rsidRDefault="00557C0A" w:rsidP="00557C0A">
      <w:pPr>
        <w:pStyle w:val="ListBullet"/>
        <w:numPr>
          <w:ilvl w:val="0"/>
          <w:numId w:val="0"/>
        </w:numPr>
        <w:ind w:left="216" w:hanging="216"/>
      </w:pPr>
    </w:p>
    <w:p w14:paraId="0B7860CE" w14:textId="0CD23299" w:rsidR="00557C0A" w:rsidRDefault="00557C0A" w:rsidP="00557C0A">
      <w:pPr>
        <w:pStyle w:val="ListBullet"/>
        <w:numPr>
          <w:ilvl w:val="0"/>
          <w:numId w:val="0"/>
        </w:numPr>
        <w:ind w:left="216" w:hanging="216"/>
        <w:rPr>
          <w:lang w:val="el-GR"/>
        </w:rPr>
      </w:pPr>
      <w:r>
        <w:rPr>
          <w:lang w:val="el-GR"/>
        </w:rPr>
        <w:t>ΚΟΙΝΩΝΙΚΕΣ ΔΕΞΙΟΤΗΤΕΣ:</w:t>
      </w:r>
    </w:p>
    <w:p w14:paraId="76EBD459" w14:textId="58DC8529" w:rsidR="00557C0A" w:rsidRDefault="00557C0A" w:rsidP="00B92491">
      <w:pPr>
        <w:pStyle w:val="ListBullet"/>
        <w:rPr>
          <w:lang w:val="el-GR"/>
        </w:rPr>
      </w:pPr>
      <w:r>
        <w:rPr>
          <w:lang w:val="el-GR"/>
        </w:rPr>
        <w:t>Δουλεύω καλά με άλλους αλλά και μόνος μου</w:t>
      </w:r>
    </w:p>
    <w:p w14:paraId="1EED5941" w14:textId="104C4CA1" w:rsidR="00557C0A" w:rsidRDefault="00557C0A" w:rsidP="00B92491">
      <w:pPr>
        <w:pStyle w:val="ListBullet"/>
        <w:rPr>
          <w:lang w:val="el-GR"/>
        </w:rPr>
      </w:pPr>
      <w:r>
        <w:rPr>
          <w:lang w:val="el-GR"/>
        </w:rPr>
        <w:t>Γνώση διαχείρισης χρόνου</w:t>
      </w:r>
    </w:p>
    <w:p w14:paraId="268DEC6B" w14:textId="578D61EB" w:rsidR="00557C0A" w:rsidRDefault="00557C0A" w:rsidP="00B92491">
      <w:pPr>
        <w:pStyle w:val="ListBullet"/>
        <w:rPr>
          <w:lang w:val="el-GR"/>
        </w:rPr>
      </w:pPr>
      <w:r>
        <w:rPr>
          <w:lang w:val="el-GR"/>
        </w:rPr>
        <w:t>Σεβασμός σε συναδέλφους και πελάτες</w:t>
      </w:r>
    </w:p>
    <w:p w14:paraId="65F265BC" w14:textId="1F35D6AF" w:rsidR="00B92491" w:rsidRDefault="00B92491" w:rsidP="00B92491">
      <w:pPr>
        <w:pStyle w:val="ListBullet"/>
        <w:numPr>
          <w:ilvl w:val="0"/>
          <w:numId w:val="0"/>
        </w:numPr>
        <w:rPr>
          <w:lang w:val="el-GR"/>
        </w:rPr>
      </w:pPr>
    </w:p>
    <w:p w14:paraId="6F79B4F0" w14:textId="047FBE62" w:rsidR="00B92491" w:rsidRDefault="00B92491" w:rsidP="00B92491">
      <w:pPr>
        <w:pStyle w:val="ListBullet"/>
        <w:numPr>
          <w:ilvl w:val="0"/>
          <w:numId w:val="0"/>
        </w:numPr>
        <w:rPr>
          <w:lang w:val="el-GR"/>
        </w:rPr>
      </w:pPr>
      <w:r>
        <w:rPr>
          <w:lang w:val="el-GR"/>
        </w:rPr>
        <w:t>ΑΣΧΟΛΙΕΣ ΕΛΕΥΘΕΡΟΥ ΧΡΌΝΟΥ:</w:t>
      </w:r>
    </w:p>
    <w:p w14:paraId="33B7761E" w14:textId="7915481D" w:rsidR="00B92491" w:rsidRPr="00B92491" w:rsidRDefault="00B92491" w:rsidP="00B92491">
      <w:pPr>
        <w:pStyle w:val="ListBullet"/>
        <w:numPr>
          <w:ilvl w:val="0"/>
          <w:numId w:val="0"/>
        </w:numPr>
        <w:rPr>
          <w:lang w:val="el-GR"/>
        </w:rPr>
      </w:pPr>
      <w:r>
        <w:rPr>
          <w:lang w:val="el-GR"/>
        </w:rPr>
        <w:t xml:space="preserve">Μου αρέσει η γυμναστική, τα </w:t>
      </w:r>
      <w:r>
        <w:t>video</w:t>
      </w:r>
      <w:r w:rsidRPr="00B92491">
        <w:rPr>
          <w:lang w:val="el-GR"/>
        </w:rPr>
        <w:t xml:space="preserve"> </w:t>
      </w:r>
      <w:r>
        <w:t>games</w:t>
      </w:r>
      <w:r w:rsidRPr="00B92491">
        <w:rPr>
          <w:lang w:val="el-GR"/>
        </w:rPr>
        <w:t xml:space="preserve"> </w:t>
      </w:r>
      <w:r>
        <w:rPr>
          <w:lang w:val="el-GR"/>
        </w:rPr>
        <w:t xml:space="preserve">και να ασχολούμαι με ό,τι βρίσκω ενδιαφέρον στο διαδίκτυο μαθαίνοντας νέα πράγματα(επεξεργασία φωτογραφιών κλπ στο </w:t>
      </w:r>
      <w:r>
        <w:t>Photoshop</w:t>
      </w:r>
      <w:r w:rsidRPr="00B92491">
        <w:rPr>
          <w:lang w:val="el-GR"/>
        </w:rPr>
        <w:t>,</w:t>
      </w:r>
      <w:r>
        <w:rPr>
          <w:lang w:val="el-GR"/>
        </w:rPr>
        <w:t xml:space="preserve"> επεξεργασία ήχου με προγράμματα όπως </w:t>
      </w:r>
      <w:r>
        <w:t>FL</w:t>
      </w:r>
      <w:r w:rsidRPr="00B92491">
        <w:rPr>
          <w:lang w:val="el-GR"/>
        </w:rPr>
        <w:t xml:space="preserve"> </w:t>
      </w:r>
      <w:r>
        <w:t>Studio</w:t>
      </w:r>
      <w:r w:rsidRPr="00B92491">
        <w:rPr>
          <w:lang w:val="el-GR"/>
        </w:rPr>
        <w:t xml:space="preserve">, </w:t>
      </w:r>
      <w:r>
        <w:t>cyber</w:t>
      </w:r>
      <w:r w:rsidRPr="00B92491">
        <w:rPr>
          <w:lang w:val="el-GR"/>
        </w:rPr>
        <w:t xml:space="preserve"> </w:t>
      </w:r>
      <w:r>
        <w:t>security</w:t>
      </w:r>
      <w:r w:rsidRPr="00B92491">
        <w:rPr>
          <w:lang w:val="el-GR"/>
        </w:rPr>
        <w:t xml:space="preserve">) </w:t>
      </w:r>
    </w:p>
    <w:p w14:paraId="60E3A133" w14:textId="77777777" w:rsidR="00557C0A" w:rsidRPr="00557C0A" w:rsidRDefault="00557C0A" w:rsidP="00557C0A">
      <w:pPr>
        <w:pStyle w:val="ListBullet"/>
        <w:numPr>
          <w:ilvl w:val="0"/>
          <w:numId w:val="0"/>
        </w:numPr>
        <w:ind w:left="216" w:hanging="216"/>
        <w:rPr>
          <w:lang w:val="el-GR"/>
        </w:rPr>
      </w:pPr>
    </w:p>
    <w:sectPr w:rsidR="00557C0A" w:rsidRPr="00557C0A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F690" w14:textId="77777777" w:rsidR="001A1C51" w:rsidRDefault="001A1C51">
      <w:pPr>
        <w:spacing w:after="0"/>
      </w:pPr>
      <w:r>
        <w:separator/>
      </w:r>
    </w:p>
  </w:endnote>
  <w:endnote w:type="continuationSeparator" w:id="0">
    <w:p w14:paraId="2FE1C6B5" w14:textId="77777777" w:rsidR="001A1C51" w:rsidRDefault="001A1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F7F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F45FB" w14:textId="77777777" w:rsidR="001A1C51" w:rsidRDefault="001A1C51">
      <w:pPr>
        <w:spacing w:after="0"/>
      </w:pPr>
      <w:r>
        <w:separator/>
      </w:r>
    </w:p>
  </w:footnote>
  <w:footnote w:type="continuationSeparator" w:id="0">
    <w:p w14:paraId="7AB706E8" w14:textId="77777777" w:rsidR="001A1C51" w:rsidRDefault="001A1C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0A"/>
    <w:rsid w:val="000A4F59"/>
    <w:rsid w:val="00141A4C"/>
    <w:rsid w:val="001A1C51"/>
    <w:rsid w:val="001B29CF"/>
    <w:rsid w:val="0028220F"/>
    <w:rsid w:val="00356C14"/>
    <w:rsid w:val="00557C0A"/>
    <w:rsid w:val="00617B26"/>
    <w:rsid w:val="006270A9"/>
    <w:rsid w:val="00675956"/>
    <w:rsid w:val="00681034"/>
    <w:rsid w:val="006A7067"/>
    <w:rsid w:val="00816216"/>
    <w:rsid w:val="0087734B"/>
    <w:rsid w:val="009D5933"/>
    <w:rsid w:val="00B92491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72A4F"/>
  <w15:chartTrackingRefBased/>
  <w15:docId w15:val="{B14FF5D6-EBA0-4510-90CF-8336967D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57C0A"/>
    <w:rPr>
      <w:color w:val="605E5C"/>
      <w:shd w:val="clear" w:color="auto" w:fill="E1DFDD"/>
    </w:rPr>
  </w:style>
  <w:style w:type="paragraph" w:customStyle="1" w:styleId="ResumeText">
    <w:name w:val="Resume Text"/>
    <w:basedOn w:val="Normal"/>
    <w:uiPriority w:val="10"/>
    <w:qFormat/>
    <w:rsid w:val="00557C0A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557C0A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nil"/>
      <w:tblBorders>
        <w:insideH w:val="single" w:sz="4" w:space="0" w:color="39A5B7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eftojoh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ft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Γιάννης Κλεφτογιαννης</dc:creator>
  <cp:keywords/>
  <cp:lastModifiedBy>Γιάννης Κλεφτογιαννης</cp:lastModifiedBy>
  <cp:revision>1</cp:revision>
  <dcterms:created xsi:type="dcterms:W3CDTF">2022-02-21T03:38:00Z</dcterms:created>
  <dcterms:modified xsi:type="dcterms:W3CDTF">2022-02-21T04:00:00Z</dcterms:modified>
  <cp:version/>
</cp:coreProperties>
</file>